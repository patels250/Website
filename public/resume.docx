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5B2B27A2" w14:textId="77777777" w:rsidTr="00007728">
        <w:trPr>
          <w:trHeight w:hRule="exact" w:val="1800"/>
        </w:trPr>
        <w:tc>
          <w:tcPr>
            <w:tcW w:w="9360" w:type="dxa"/>
            <w:tcMar>
              <w:top w:w="0" w:type="dxa"/>
              <w:bottom w:w="0" w:type="dxa"/>
            </w:tcMar>
          </w:tcPr>
          <w:p w14:paraId="45C0A7EE" w14:textId="2D927EBB" w:rsidR="00692703" w:rsidRPr="00CF1A49" w:rsidRDefault="002D3B9F" w:rsidP="00913946">
            <w:pPr>
              <w:pStyle w:val="Title"/>
            </w:pPr>
            <w:r>
              <w:t>Sagar</w:t>
            </w:r>
            <w:r w:rsidR="00692703" w:rsidRPr="00CF1A49">
              <w:t xml:space="preserve"> </w:t>
            </w:r>
            <w:r>
              <w:rPr>
                <w:rStyle w:val="IntenseEmphasis"/>
              </w:rPr>
              <w:t>Patel</w:t>
            </w:r>
          </w:p>
          <w:p w14:paraId="0AF72005" w14:textId="57133359" w:rsidR="00692703" w:rsidRPr="00CF1A49" w:rsidRDefault="002D3B9F" w:rsidP="00913946">
            <w:pPr>
              <w:pStyle w:val="ContactInfo"/>
              <w:contextualSpacing w:val="0"/>
            </w:pPr>
            <w:r>
              <w:t>(806) 368-2951</w:t>
            </w:r>
          </w:p>
          <w:p w14:paraId="45940907" w14:textId="1BC37BBF" w:rsidR="00692703" w:rsidRPr="00CF1A49" w:rsidRDefault="002D3B9F" w:rsidP="00913946">
            <w:pPr>
              <w:pStyle w:val="ContactInfoEmphasis"/>
              <w:contextualSpacing w:val="0"/>
            </w:pPr>
            <w:r>
              <w:t>patels250@yahoo.com</w:t>
            </w:r>
            <w:r w:rsidR="00692703" w:rsidRPr="00CF1A49">
              <w:t xml:space="preserve"> </w:t>
            </w:r>
            <w:sdt>
              <w:sdtPr>
                <w:alias w:val="Divider dot:"/>
                <w:tag w:val="Divider dot:"/>
                <w:id w:val="2000459528"/>
                <w:placeholder>
                  <w:docPart w:val="64FB3117802D45908FF1870A52AB19F6"/>
                </w:placeholder>
                <w:temporary/>
                <w:showingPlcHdr/>
                <w15:appearance w15:val="hidden"/>
              </w:sdtPr>
              <w:sdtEndPr/>
              <w:sdtContent>
                <w:r w:rsidR="00692703" w:rsidRPr="00CF1A49">
                  <w:t>·</w:t>
                </w:r>
              </w:sdtContent>
            </w:sdt>
            <w:r w:rsidR="00692703" w:rsidRPr="00CF1A49">
              <w:t xml:space="preserve"> </w:t>
            </w:r>
            <w:r>
              <w:t>github.com/patels250</w:t>
            </w:r>
            <w:r w:rsidR="00692703" w:rsidRPr="00CF1A49">
              <w:t xml:space="preserve"> </w:t>
            </w:r>
            <w:sdt>
              <w:sdtPr>
                <w:alias w:val="Divider dot:"/>
                <w:tag w:val="Divider dot:"/>
                <w:id w:val="759871761"/>
                <w:placeholder>
                  <w:docPart w:val="A5B75E2D4C4A4357AB5361B5011CC5B7"/>
                </w:placeholder>
                <w:temporary/>
                <w:showingPlcHdr/>
                <w15:appearance w15:val="hidden"/>
              </w:sdtPr>
              <w:sdtEndPr/>
              <w:sdtContent>
                <w:r w:rsidR="00692703" w:rsidRPr="00CF1A49">
                  <w:t>·</w:t>
                </w:r>
              </w:sdtContent>
            </w:sdt>
            <w:r w:rsidR="00692703" w:rsidRPr="00CF1A49">
              <w:t xml:space="preserve"> </w:t>
            </w:r>
            <w:proofErr w:type="spellStart"/>
            <w:r>
              <w:t>sagarpatel.netlify.app</w:t>
            </w:r>
            <w:proofErr w:type="spellEnd"/>
          </w:p>
        </w:tc>
      </w:tr>
      <w:tr w:rsidR="009571D8" w:rsidRPr="00CF1A49" w14:paraId="081E484A" w14:textId="77777777" w:rsidTr="00692703">
        <w:tc>
          <w:tcPr>
            <w:tcW w:w="9360" w:type="dxa"/>
            <w:tcMar>
              <w:top w:w="432" w:type="dxa"/>
            </w:tcMar>
          </w:tcPr>
          <w:p w14:paraId="219C66BE" w14:textId="619EAF5B" w:rsidR="001755A8" w:rsidRPr="00CF1A49" w:rsidRDefault="00AD354D" w:rsidP="00913946">
            <w:pPr>
              <w:contextualSpacing w:val="0"/>
            </w:pPr>
            <w:r>
              <w:t xml:space="preserve">I am currently a student at the University of Texas at Austin and am projected to graduate in May 2021. I am a good problem solver, excellent worker in groups, and able to follow deadlines and work efficiently. </w:t>
            </w:r>
          </w:p>
        </w:tc>
      </w:tr>
    </w:tbl>
    <w:p w14:paraId="6A2706BB" w14:textId="77777777" w:rsidR="00AD354D" w:rsidRDefault="00AD354D" w:rsidP="0097790C">
      <w:pPr>
        <w:pStyle w:val="Heading1"/>
      </w:pPr>
    </w:p>
    <w:sdt>
      <w:sdtPr>
        <w:alias w:val="Education:"/>
        <w:tag w:val="Education:"/>
        <w:id w:val="-1908763273"/>
        <w:placeholder>
          <w:docPart w:val="65C292BF11584C6486A823369124BF5D"/>
        </w:placeholder>
        <w:temporary/>
        <w:showingPlcHdr/>
        <w15:appearance w15:val="hidden"/>
      </w:sdtPr>
      <w:sdtEndPr/>
      <w:sdtContent>
        <w:p w14:paraId="4B78C277" w14:textId="6D76304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614DB741" w14:textId="77777777" w:rsidTr="002D3B9F">
        <w:tc>
          <w:tcPr>
            <w:tcW w:w="9290" w:type="dxa"/>
          </w:tcPr>
          <w:p w14:paraId="72C93A3A" w14:textId="6824914B" w:rsidR="001D0BF1" w:rsidRPr="00CF1A49" w:rsidRDefault="002D3B9F" w:rsidP="001D0BF1">
            <w:pPr>
              <w:pStyle w:val="Heading3"/>
              <w:contextualSpacing w:val="0"/>
              <w:outlineLvl w:val="2"/>
            </w:pPr>
            <w:r>
              <w:t>May</w:t>
            </w:r>
            <w:r w:rsidR="001D0BF1" w:rsidRPr="00CF1A49">
              <w:t xml:space="preserve"> </w:t>
            </w:r>
            <w:r>
              <w:t>2021</w:t>
            </w:r>
          </w:p>
          <w:p w14:paraId="2CCBAB99" w14:textId="0C15DCB6" w:rsidR="001D0BF1" w:rsidRPr="00CF1A49" w:rsidRDefault="002D3B9F" w:rsidP="001D0BF1">
            <w:pPr>
              <w:pStyle w:val="Heading2"/>
              <w:contextualSpacing w:val="0"/>
              <w:outlineLvl w:val="1"/>
            </w:pPr>
            <w:r>
              <w:t>B.S.A. Biology</w:t>
            </w:r>
            <w:r w:rsidR="001D0BF1" w:rsidRPr="00CF1A49">
              <w:t xml:space="preserve">, </w:t>
            </w:r>
            <w:r>
              <w:rPr>
                <w:b w:val="0"/>
              </w:rPr>
              <w:t>University of Texas at Austin</w:t>
            </w:r>
          </w:p>
          <w:p w14:paraId="1C82CF0C" w14:textId="5D300631" w:rsidR="007538DC" w:rsidRPr="00CF1A49" w:rsidRDefault="002D3B9F" w:rsidP="007538DC">
            <w:pPr>
              <w:contextualSpacing w:val="0"/>
            </w:pPr>
            <w:r>
              <w:t>Completed Elements of Computing Certificate</w:t>
            </w:r>
            <w:r w:rsidR="00AD354D">
              <w:t xml:space="preserve"> and gained proficiency in Python</w:t>
            </w:r>
            <w:r>
              <w:t xml:space="preserve">. </w:t>
            </w:r>
            <w:r w:rsidR="00AD354D">
              <w:t xml:space="preserve">Multiple biology courses completed that relied heavily on the use of R. </w:t>
            </w:r>
            <w:r>
              <w:t xml:space="preserve">Cumulative GPA of 3.6766. </w:t>
            </w:r>
          </w:p>
        </w:tc>
      </w:tr>
    </w:tbl>
    <w:p w14:paraId="122A9111" w14:textId="77777777" w:rsidR="00AD354D" w:rsidRDefault="00AD354D" w:rsidP="00486277">
      <w:pPr>
        <w:pStyle w:val="Heading1"/>
      </w:pPr>
    </w:p>
    <w:sdt>
      <w:sdtPr>
        <w:alias w:val="Skills:"/>
        <w:tag w:val="Skills:"/>
        <w:id w:val="-1392877668"/>
        <w:placeholder>
          <w:docPart w:val="05B9846C79D744C09B6AE86CBBCAC494"/>
        </w:placeholder>
        <w:temporary/>
        <w:showingPlcHdr/>
        <w15:appearance w15:val="hidden"/>
      </w:sdtPr>
      <w:sdtEndPr/>
      <w:sdtContent>
        <w:p w14:paraId="14A5189B" w14:textId="199F5FCA"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7CAAABFF" w14:textId="77777777" w:rsidTr="00CF1A49">
        <w:tc>
          <w:tcPr>
            <w:tcW w:w="4675" w:type="dxa"/>
          </w:tcPr>
          <w:p w14:paraId="1CADA842" w14:textId="2CCC5938" w:rsidR="001E3120" w:rsidRPr="006E1507" w:rsidRDefault="002D3B9F" w:rsidP="006E1507">
            <w:pPr>
              <w:pStyle w:val="ListBullet"/>
              <w:contextualSpacing w:val="0"/>
            </w:pPr>
            <w:r>
              <w:t>Fluent in Python</w:t>
            </w:r>
          </w:p>
          <w:p w14:paraId="4D1CBD6C" w14:textId="1B7523F8" w:rsidR="001F4E6D" w:rsidRPr="006E1507" w:rsidRDefault="002D3B9F" w:rsidP="006E1507">
            <w:pPr>
              <w:pStyle w:val="ListBullet"/>
              <w:contextualSpacing w:val="0"/>
            </w:pPr>
            <w:r>
              <w:t>Fluent in R</w:t>
            </w:r>
          </w:p>
        </w:tc>
        <w:tc>
          <w:tcPr>
            <w:tcW w:w="4675" w:type="dxa"/>
            <w:tcMar>
              <w:left w:w="360" w:type="dxa"/>
            </w:tcMar>
          </w:tcPr>
          <w:p w14:paraId="629BC315" w14:textId="1978A73D" w:rsidR="003A0632" w:rsidRPr="006E1507" w:rsidRDefault="002D3B9F" w:rsidP="006E1507">
            <w:pPr>
              <w:pStyle w:val="ListBullet"/>
              <w:contextualSpacing w:val="0"/>
            </w:pPr>
            <w:r>
              <w:t>Data tidying and visualization</w:t>
            </w:r>
          </w:p>
          <w:p w14:paraId="382849F9" w14:textId="38BBDBBC" w:rsidR="001E3120" w:rsidRPr="006E1507" w:rsidRDefault="00AD354D" w:rsidP="00AD354D">
            <w:pPr>
              <w:pStyle w:val="ListBullet"/>
              <w:contextualSpacing w:val="0"/>
            </w:pPr>
            <w:r>
              <w:t>Communication and teamwork</w:t>
            </w:r>
          </w:p>
        </w:tc>
      </w:tr>
    </w:tbl>
    <w:p w14:paraId="139C47AB" w14:textId="77777777" w:rsidR="00AD354D" w:rsidRDefault="00AD354D" w:rsidP="0062312F">
      <w:pPr>
        <w:pStyle w:val="Heading1"/>
      </w:pPr>
    </w:p>
    <w:sdt>
      <w:sdtPr>
        <w:alias w:val="Activities:"/>
        <w:tag w:val="Activities:"/>
        <w:id w:val="1223332893"/>
        <w:placeholder>
          <w:docPart w:val="D1CB8F60DE1B46A5BA4691378865F530"/>
        </w:placeholder>
        <w:temporary/>
        <w:showingPlcHdr/>
        <w15:appearance w15:val="hidden"/>
      </w:sdtPr>
      <w:sdtEndPr/>
      <w:sdtContent>
        <w:p w14:paraId="3A954DF9" w14:textId="060BF400" w:rsidR="00AD782D" w:rsidRPr="00CF1A49" w:rsidRDefault="0062312F" w:rsidP="0062312F">
          <w:pPr>
            <w:pStyle w:val="Heading1"/>
          </w:pPr>
          <w:r w:rsidRPr="00CF1A49">
            <w:t>Activities</w:t>
          </w:r>
        </w:p>
      </w:sdtContent>
    </w:sdt>
    <w:p w14:paraId="0CDD1883" w14:textId="3AD1769A" w:rsidR="00B51D1B" w:rsidRPr="006E1507" w:rsidRDefault="002D3B9F" w:rsidP="006E1507">
      <w:r>
        <w:t>I was a member of the Gamma Beta Phi Honor Society at UT Austin and served as the Fundraising Director for two years. My responsibilities included organizing and coordinating fundraising events, collecting funds from sponsors, and transferring funds to the treasurer. I regularly volunteer at the Austin Pets Alive! animal shelter in Austin, TX. My responsibilities include feeding and walking dogs, as well as maintaining the shelter campus by doing laundry, organizing materials, and executing emergency protocols in the event of inclement weather.</w:t>
      </w:r>
    </w:p>
    <w:sectPr w:rsidR="00B51D1B"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C34A8E" w14:textId="77777777" w:rsidR="003F48EE" w:rsidRDefault="003F48EE" w:rsidP="0068194B">
      <w:r>
        <w:separator/>
      </w:r>
    </w:p>
    <w:p w14:paraId="26101C87" w14:textId="77777777" w:rsidR="003F48EE" w:rsidRDefault="003F48EE"/>
    <w:p w14:paraId="53233318" w14:textId="77777777" w:rsidR="003F48EE" w:rsidRDefault="003F48EE"/>
  </w:endnote>
  <w:endnote w:type="continuationSeparator" w:id="0">
    <w:p w14:paraId="336B3C70" w14:textId="77777777" w:rsidR="003F48EE" w:rsidRDefault="003F48EE" w:rsidP="0068194B">
      <w:r>
        <w:continuationSeparator/>
      </w:r>
    </w:p>
    <w:p w14:paraId="33FA6AB5" w14:textId="77777777" w:rsidR="003F48EE" w:rsidRDefault="003F48EE"/>
    <w:p w14:paraId="28DC6950" w14:textId="77777777" w:rsidR="003F48EE" w:rsidRDefault="003F48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3606279"/>
      <w:docPartObj>
        <w:docPartGallery w:val="Page Numbers (Bottom of Page)"/>
        <w:docPartUnique/>
      </w:docPartObj>
    </w:sdtPr>
    <w:sdtEndPr>
      <w:rPr>
        <w:noProof/>
      </w:rPr>
    </w:sdtEndPr>
    <w:sdtContent>
      <w:p w14:paraId="5457DB48"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174554" w14:textId="77777777" w:rsidR="003F48EE" w:rsidRDefault="003F48EE" w:rsidP="0068194B">
      <w:r>
        <w:separator/>
      </w:r>
    </w:p>
    <w:p w14:paraId="2CCB7119" w14:textId="77777777" w:rsidR="003F48EE" w:rsidRDefault="003F48EE"/>
    <w:p w14:paraId="13BE8DCC" w14:textId="77777777" w:rsidR="003F48EE" w:rsidRDefault="003F48EE"/>
  </w:footnote>
  <w:footnote w:type="continuationSeparator" w:id="0">
    <w:p w14:paraId="4986DE60" w14:textId="77777777" w:rsidR="003F48EE" w:rsidRDefault="003F48EE" w:rsidP="0068194B">
      <w:r>
        <w:continuationSeparator/>
      </w:r>
    </w:p>
    <w:p w14:paraId="560DF7EB" w14:textId="77777777" w:rsidR="003F48EE" w:rsidRDefault="003F48EE"/>
    <w:p w14:paraId="70ECD38D" w14:textId="77777777" w:rsidR="003F48EE" w:rsidRDefault="003F48E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31E075"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2FDD82AD" wp14:editId="5FEAEA0F">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3C12358B"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B9F"/>
    <w:rsid w:val="000001EF"/>
    <w:rsid w:val="00007322"/>
    <w:rsid w:val="00007728"/>
    <w:rsid w:val="00024584"/>
    <w:rsid w:val="00024730"/>
    <w:rsid w:val="00055E95"/>
    <w:rsid w:val="0007021F"/>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3B9F"/>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3F48EE"/>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54D"/>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191C16"/>
  <w15:chartTrackingRefBased/>
  <w15:docId w15:val="{51FB115F-C77A-47C9-83D0-36ECE2C56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ga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4FB3117802D45908FF1870A52AB19F6"/>
        <w:category>
          <w:name w:val="General"/>
          <w:gallery w:val="placeholder"/>
        </w:category>
        <w:types>
          <w:type w:val="bbPlcHdr"/>
        </w:types>
        <w:behaviors>
          <w:behavior w:val="content"/>
        </w:behaviors>
        <w:guid w:val="{F583E616-9381-4E82-BD1F-8EE3BC556239}"/>
      </w:docPartPr>
      <w:docPartBody>
        <w:p w:rsidR="00000000" w:rsidRDefault="00C0457B">
          <w:pPr>
            <w:pStyle w:val="64FB3117802D45908FF1870A52AB19F6"/>
          </w:pPr>
          <w:r w:rsidRPr="00CF1A49">
            <w:t>·</w:t>
          </w:r>
        </w:p>
      </w:docPartBody>
    </w:docPart>
    <w:docPart>
      <w:docPartPr>
        <w:name w:val="A5B75E2D4C4A4357AB5361B5011CC5B7"/>
        <w:category>
          <w:name w:val="General"/>
          <w:gallery w:val="placeholder"/>
        </w:category>
        <w:types>
          <w:type w:val="bbPlcHdr"/>
        </w:types>
        <w:behaviors>
          <w:behavior w:val="content"/>
        </w:behaviors>
        <w:guid w:val="{C62BFBBD-6762-4BD4-B18E-5E05099AFD37}"/>
      </w:docPartPr>
      <w:docPartBody>
        <w:p w:rsidR="00000000" w:rsidRDefault="00C0457B">
          <w:pPr>
            <w:pStyle w:val="A5B75E2D4C4A4357AB5361B5011CC5B7"/>
          </w:pPr>
          <w:r w:rsidRPr="00CF1A49">
            <w:t>·</w:t>
          </w:r>
        </w:p>
      </w:docPartBody>
    </w:docPart>
    <w:docPart>
      <w:docPartPr>
        <w:name w:val="65C292BF11584C6486A823369124BF5D"/>
        <w:category>
          <w:name w:val="General"/>
          <w:gallery w:val="placeholder"/>
        </w:category>
        <w:types>
          <w:type w:val="bbPlcHdr"/>
        </w:types>
        <w:behaviors>
          <w:behavior w:val="content"/>
        </w:behaviors>
        <w:guid w:val="{BD5246B6-46CE-4416-AFE7-1FEBA7E87C74}"/>
      </w:docPartPr>
      <w:docPartBody>
        <w:p w:rsidR="00000000" w:rsidRDefault="00C0457B">
          <w:pPr>
            <w:pStyle w:val="65C292BF11584C6486A823369124BF5D"/>
          </w:pPr>
          <w:r w:rsidRPr="00CF1A49">
            <w:t>Education</w:t>
          </w:r>
        </w:p>
      </w:docPartBody>
    </w:docPart>
    <w:docPart>
      <w:docPartPr>
        <w:name w:val="05B9846C79D744C09B6AE86CBBCAC494"/>
        <w:category>
          <w:name w:val="General"/>
          <w:gallery w:val="placeholder"/>
        </w:category>
        <w:types>
          <w:type w:val="bbPlcHdr"/>
        </w:types>
        <w:behaviors>
          <w:behavior w:val="content"/>
        </w:behaviors>
        <w:guid w:val="{F9417A64-77F0-4D55-A058-5718F96765CC}"/>
      </w:docPartPr>
      <w:docPartBody>
        <w:p w:rsidR="00000000" w:rsidRDefault="00C0457B">
          <w:pPr>
            <w:pStyle w:val="05B9846C79D744C09B6AE86CBBCAC494"/>
          </w:pPr>
          <w:r w:rsidRPr="00CF1A49">
            <w:t>Skil</w:t>
          </w:r>
          <w:r w:rsidRPr="00CF1A49">
            <w:t>ls</w:t>
          </w:r>
        </w:p>
      </w:docPartBody>
    </w:docPart>
    <w:docPart>
      <w:docPartPr>
        <w:name w:val="D1CB8F60DE1B46A5BA4691378865F530"/>
        <w:category>
          <w:name w:val="General"/>
          <w:gallery w:val="placeholder"/>
        </w:category>
        <w:types>
          <w:type w:val="bbPlcHdr"/>
        </w:types>
        <w:behaviors>
          <w:behavior w:val="content"/>
        </w:behaviors>
        <w:guid w:val="{866D20C3-B4A8-4B3C-91FD-3BE1A31D9371}"/>
      </w:docPartPr>
      <w:docPartBody>
        <w:p w:rsidR="00000000" w:rsidRDefault="00C0457B">
          <w:pPr>
            <w:pStyle w:val="D1CB8F60DE1B46A5BA4691378865F530"/>
          </w:pPr>
          <w:r w:rsidRPr="00CF1A49">
            <w:t>Activities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534"/>
    <w:rsid w:val="00C0457B"/>
    <w:rsid w:val="00D22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569AF3CC6D498C95792DE58CBAEC0B">
    <w:name w:val="95569AF3CC6D498C95792DE58CBAEC0B"/>
  </w:style>
  <w:style w:type="character" w:styleId="IntenseEmphasis">
    <w:name w:val="Intense Emphasis"/>
    <w:basedOn w:val="DefaultParagraphFont"/>
    <w:uiPriority w:val="2"/>
    <w:rPr>
      <w:b/>
      <w:iCs/>
      <w:color w:val="262626" w:themeColor="text1" w:themeTint="D9"/>
    </w:rPr>
  </w:style>
  <w:style w:type="paragraph" w:customStyle="1" w:styleId="69A29146F4514F3F84B6D73445039073">
    <w:name w:val="69A29146F4514F3F84B6D73445039073"/>
  </w:style>
  <w:style w:type="paragraph" w:customStyle="1" w:styleId="A285B8282A1A42168C3EFF7E1CD292D5">
    <w:name w:val="A285B8282A1A42168C3EFF7E1CD292D5"/>
  </w:style>
  <w:style w:type="paragraph" w:customStyle="1" w:styleId="450FC08CAF5B4B6191064BEEF2368695">
    <w:name w:val="450FC08CAF5B4B6191064BEEF2368695"/>
  </w:style>
  <w:style w:type="paragraph" w:customStyle="1" w:styleId="305B790FBF674B09A54C5A01F3150B3E">
    <w:name w:val="305B790FBF674B09A54C5A01F3150B3E"/>
  </w:style>
  <w:style w:type="paragraph" w:customStyle="1" w:styleId="F39C9DB62B8F41DA8A074E1FFDCCAFA6">
    <w:name w:val="F39C9DB62B8F41DA8A074E1FFDCCAFA6"/>
  </w:style>
  <w:style w:type="paragraph" w:customStyle="1" w:styleId="64FB3117802D45908FF1870A52AB19F6">
    <w:name w:val="64FB3117802D45908FF1870A52AB19F6"/>
  </w:style>
  <w:style w:type="paragraph" w:customStyle="1" w:styleId="38A63D8C808F48EC8078F9252B7B967D">
    <w:name w:val="38A63D8C808F48EC8078F9252B7B967D"/>
  </w:style>
  <w:style w:type="paragraph" w:customStyle="1" w:styleId="A5B75E2D4C4A4357AB5361B5011CC5B7">
    <w:name w:val="A5B75E2D4C4A4357AB5361B5011CC5B7"/>
  </w:style>
  <w:style w:type="paragraph" w:customStyle="1" w:styleId="05624E0563FA46CDAE90848FDEE081A7">
    <w:name w:val="05624E0563FA46CDAE90848FDEE081A7"/>
  </w:style>
  <w:style w:type="paragraph" w:customStyle="1" w:styleId="011A36E6D10349E287A3767320D85497">
    <w:name w:val="011A36E6D10349E287A3767320D85497"/>
  </w:style>
  <w:style w:type="paragraph" w:customStyle="1" w:styleId="FB98D451FBC443BC97E24377123115B0">
    <w:name w:val="FB98D451FBC443BC97E24377123115B0"/>
  </w:style>
  <w:style w:type="paragraph" w:customStyle="1" w:styleId="8879FBDEA72545CE9A2F6A002D09F332">
    <w:name w:val="8879FBDEA72545CE9A2F6A002D09F332"/>
  </w:style>
  <w:style w:type="paragraph" w:customStyle="1" w:styleId="FE797A50DAE841BCA3978F0F1DFED343">
    <w:name w:val="FE797A50DAE841BCA3978F0F1DFED343"/>
  </w:style>
  <w:style w:type="paragraph" w:customStyle="1" w:styleId="16CC014A6C7147DB926884381A15D538">
    <w:name w:val="16CC014A6C7147DB926884381A15D538"/>
  </w:style>
  <w:style w:type="character" w:styleId="SubtleReference">
    <w:name w:val="Subtle Reference"/>
    <w:basedOn w:val="DefaultParagraphFont"/>
    <w:uiPriority w:val="10"/>
    <w:qFormat/>
    <w:rPr>
      <w:b/>
      <w:caps w:val="0"/>
      <w:smallCaps/>
      <w:color w:val="595959" w:themeColor="text1" w:themeTint="A6"/>
    </w:rPr>
  </w:style>
  <w:style w:type="paragraph" w:customStyle="1" w:styleId="3886DA2621F64F348F8F17E56AEC7AD0">
    <w:name w:val="3886DA2621F64F348F8F17E56AEC7AD0"/>
  </w:style>
  <w:style w:type="paragraph" w:customStyle="1" w:styleId="DF0A167BA2DC4D62922B88961753E9CA">
    <w:name w:val="DF0A167BA2DC4D62922B88961753E9CA"/>
  </w:style>
  <w:style w:type="paragraph" w:customStyle="1" w:styleId="B15223A0C6C74411BF8E8EBAB53DEA15">
    <w:name w:val="B15223A0C6C74411BF8E8EBAB53DEA15"/>
  </w:style>
  <w:style w:type="paragraph" w:customStyle="1" w:styleId="412E6FE7C624485C9CD30C78811D10F3">
    <w:name w:val="412E6FE7C624485C9CD30C78811D10F3"/>
  </w:style>
  <w:style w:type="paragraph" w:customStyle="1" w:styleId="DB12890A469C49F59D74858795F2AA1D">
    <w:name w:val="DB12890A469C49F59D74858795F2AA1D"/>
  </w:style>
  <w:style w:type="paragraph" w:customStyle="1" w:styleId="D869C78C894C4985B3429213B26ED483">
    <w:name w:val="D869C78C894C4985B3429213B26ED483"/>
  </w:style>
  <w:style w:type="paragraph" w:customStyle="1" w:styleId="03136F4A238D4749AD3858613173C329">
    <w:name w:val="03136F4A238D4749AD3858613173C329"/>
  </w:style>
  <w:style w:type="paragraph" w:customStyle="1" w:styleId="65C292BF11584C6486A823369124BF5D">
    <w:name w:val="65C292BF11584C6486A823369124BF5D"/>
  </w:style>
  <w:style w:type="paragraph" w:customStyle="1" w:styleId="D548254A80D042DCA157CB2FD6C2ABD2">
    <w:name w:val="D548254A80D042DCA157CB2FD6C2ABD2"/>
  </w:style>
  <w:style w:type="paragraph" w:customStyle="1" w:styleId="C81033CB1643462FB85E26BE87AD41D5">
    <w:name w:val="C81033CB1643462FB85E26BE87AD41D5"/>
  </w:style>
  <w:style w:type="paragraph" w:customStyle="1" w:styleId="D5E83409B148441FBEAED61C6529F61B">
    <w:name w:val="D5E83409B148441FBEAED61C6529F61B"/>
  </w:style>
  <w:style w:type="paragraph" w:customStyle="1" w:styleId="17EB617D026242EEA0DC63105815DCAB">
    <w:name w:val="17EB617D026242EEA0DC63105815DCAB"/>
  </w:style>
  <w:style w:type="paragraph" w:customStyle="1" w:styleId="1A9B64BBDAF94F56964476BAC6B3D3DE">
    <w:name w:val="1A9B64BBDAF94F56964476BAC6B3D3DE"/>
  </w:style>
  <w:style w:type="paragraph" w:customStyle="1" w:styleId="63BD76E780AC4B31AB9EC95C5F6757F6">
    <w:name w:val="63BD76E780AC4B31AB9EC95C5F6757F6"/>
  </w:style>
  <w:style w:type="paragraph" w:customStyle="1" w:styleId="2351FA4C825843D9A6004A9B0B132745">
    <w:name w:val="2351FA4C825843D9A6004A9B0B132745"/>
  </w:style>
  <w:style w:type="paragraph" w:customStyle="1" w:styleId="3D53D820FFBE4943B50BEB09F4441CF4">
    <w:name w:val="3D53D820FFBE4943B50BEB09F4441CF4"/>
  </w:style>
  <w:style w:type="paragraph" w:customStyle="1" w:styleId="7CA08891B5D24E57878BA3FDCF67D4A2">
    <w:name w:val="7CA08891B5D24E57878BA3FDCF67D4A2"/>
  </w:style>
  <w:style w:type="paragraph" w:customStyle="1" w:styleId="AC5403DF81164B45B5C781715F230966">
    <w:name w:val="AC5403DF81164B45B5C781715F230966"/>
  </w:style>
  <w:style w:type="paragraph" w:customStyle="1" w:styleId="05B9846C79D744C09B6AE86CBBCAC494">
    <w:name w:val="05B9846C79D744C09B6AE86CBBCAC494"/>
  </w:style>
  <w:style w:type="paragraph" w:customStyle="1" w:styleId="47EE89A0C76F47CFAF116B0F85D62B85">
    <w:name w:val="47EE89A0C76F47CFAF116B0F85D62B85"/>
  </w:style>
  <w:style w:type="paragraph" w:customStyle="1" w:styleId="CC94892EF3B74631AA680F812C6FCAEF">
    <w:name w:val="CC94892EF3B74631AA680F812C6FCAEF"/>
  </w:style>
  <w:style w:type="paragraph" w:customStyle="1" w:styleId="A8788AAB9FBA4DF090BAB3F5C536192A">
    <w:name w:val="A8788AAB9FBA4DF090BAB3F5C536192A"/>
  </w:style>
  <w:style w:type="paragraph" w:customStyle="1" w:styleId="3B2528891E154246A6722BF23501D305">
    <w:name w:val="3B2528891E154246A6722BF23501D305"/>
  </w:style>
  <w:style w:type="paragraph" w:customStyle="1" w:styleId="0E0218185BDF4A75AEFD7DEF7D9163F6">
    <w:name w:val="0E0218185BDF4A75AEFD7DEF7D9163F6"/>
  </w:style>
  <w:style w:type="paragraph" w:customStyle="1" w:styleId="D1CB8F60DE1B46A5BA4691378865F530">
    <w:name w:val="D1CB8F60DE1B46A5BA4691378865F530"/>
  </w:style>
  <w:style w:type="paragraph" w:customStyle="1" w:styleId="2BB66BEE0AD24F43A5D383A002F9AD35">
    <w:name w:val="2BB66BEE0AD24F43A5D383A002F9AD35"/>
  </w:style>
  <w:style w:type="paragraph" w:customStyle="1" w:styleId="A1A0B9CAC22147AAA2A1006082FB9FCE">
    <w:name w:val="A1A0B9CAC22147AAA2A1006082FB9FCE"/>
    <w:rsid w:val="00D22534"/>
  </w:style>
  <w:style w:type="paragraph" w:customStyle="1" w:styleId="08B6090B41B3416FB5044327C94B03FB">
    <w:name w:val="08B6090B41B3416FB5044327C94B03FB"/>
    <w:rsid w:val="00D22534"/>
  </w:style>
  <w:style w:type="paragraph" w:customStyle="1" w:styleId="2B81869D99AD4DF5917F3D1BA155AB5E">
    <w:name w:val="2B81869D99AD4DF5917F3D1BA155AB5E"/>
    <w:rsid w:val="00D225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26</TotalTime>
  <Pages>1</Pages>
  <Words>182</Words>
  <Characters>1040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dc:creator>
  <cp:keywords/>
  <dc:description/>
  <cp:lastModifiedBy>Sagar Patel</cp:lastModifiedBy>
  <cp:revision>1</cp:revision>
  <dcterms:created xsi:type="dcterms:W3CDTF">2020-05-16T00:40:00Z</dcterms:created>
  <dcterms:modified xsi:type="dcterms:W3CDTF">2020-05-16T01:06:00Z</dcterms:modified>
  <cp:category/>
</cp:coreProperties>
</file>